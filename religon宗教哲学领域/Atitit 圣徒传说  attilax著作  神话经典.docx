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圣徒传说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attilax著作  神话经典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cr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shengmading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10A8D"/>
    <w:rsid w:val="59A543E1"/>
    <w:rsid w:val="67810A8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2018-06-29T10:08:00Z</dcterms:created>
  <dc:creator>ATI老哇的爪子007</dc:creator>
  <cp:lastModifiedBy>ATI老哇的爪子007</cp:lastModifiedBy>
  <dcterms:modified xsi:type="dcterms:W3CDTF">2018-06-29T10:09:38Z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