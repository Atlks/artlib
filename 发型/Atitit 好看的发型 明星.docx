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好看的发型 明星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发型  好看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993"/>
      <w:r>
        <w:t>金城武（方正欧化脸)、王力宏(瘦长脸）、郑伊健（大脸，发际线高）和木村拓哉（短脸</w:t>
      </w:r>
      <w:bookmarkEnd w:id="0"/>
    </w:p>
    <w:p/>
    <w:p/>
    <w:p>
      <w:pPr>
        <w:pStyle w:val="3"/>
        <w:keepNext w:val="0"/>
        <w:keepLines w:val="0"/>
        <w:widowControl/>
        <w:suppressLineNumbers w:val="0"/>
      </w:pPr>
      <w:r>
        <w:t>如果你的脸比较欧化、立体、方正，发际线比较低，典型例子是金城武，那么任何一种长发你都可以考虑。比如：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&amp;lt;img src="https://pic4.zhimg.com/50/6d4a8462984114ad6405ca084117815b_hd.jpg" data-rawheight="226" data-rawwidth="228" class="content_image" width="228"&amp;gt;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lang w:val="en-US" w:eastAsia="zh-CN"/>
        </w:rPr>
      </w:pPr>
      <w:bookmarkStart w:id="1" w:name="_Toc15542"/>
      <w:r>
        <w:rPr>
          <w:rFonts w:hint="eastAsia"/>
          <w:lang w:val="en-US" w:eastAsia="zh-CN"/>
        </w:rPr>
        <w:t>阿克巴 巴霍巴利 武士长发发型 肩膀 卷发</w:t>
      </w:r>
      <w:bookmarkEnd w:id="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猫王发型 迈克尔杰克逊发型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firstLine="0"/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4"/>
          <w:szCs w:val="24"/>
          <w:shd w:val="clear" w:fill="FFFFFF"/>
        </w:rPr>
        <w:t>迈克尔杰克逊齐肩卷发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天王迈克尔杰克逊这款齐肩卷发很中性，柔和中又不失帅气感，这款大波浪式的微卷发柔亮有光泽很适合MJ，随意的几根发丝营造出时尚慵懒感。这也是他后期最喜欢的发型之一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</w:rPr>
        <w:t>1年，当迈克尔·杰克逊 (Michael Jackson) 再出现在公众场合时，人们发现他的头发更长也更直了，基本上是中分，发梢自然的微微卷曲，不可否认这个发型是很成功的。但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9CD55"/>
    <w:multiLevelType w:val="multilevel"/>
    <w:tmpl w:val="5A59CD55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872B8"/>
    <w:rsid w:val="02B92CF8"/>
    <w:rsid w:val="511C3B65"/>
    <w:rsid w:val="59213525"/>
    <w:rsid w:val="61C872B8"/>
    <w:rsid w:val="6D535020"/>
    <w:rsid w:val="7C37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2018-09-05T17:34:00Z</dcterms:created>
  <dc:creator>ATI老哇的爪子007</dc:creator>
  <cp:lastModifiedBy>ATI老哇的爪子007</cp:lastModifiedBy>
  <dcterms:modified xsi:type="dcterms:W3CDTF">2018-09-05T17:50:24Z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