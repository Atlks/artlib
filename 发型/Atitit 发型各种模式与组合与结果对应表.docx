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发型各种模式与组合与结果对应表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F1F1F1" w:themeFill="background1" w:themeFillShade="F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头发长度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披发方式</w:t>
            </w:r>
          </w:p>
        </w:tc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箍法方式</w:t>
            </w:r>
          </w:p>
        </w:tc>
        <w:tc>
          <w:tcPr>
            <w:tcW w:w="1705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是否弯曲</w:t>
            </w:r>
          </w:p>
        </w:tc>
        <w:tc>
          <w:tcPr>
            <w:tcW w:w="1705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不过肩 到肩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巴霍巴利王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指环王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 加点前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猫王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到肩 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左右披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印第安人式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阿加古式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到肩、过肩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细箍短箍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圣域守护者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到肩、过肩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细箍长箍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织田信长式样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到肩、过肩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粗箍短箍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婆罗门大神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左右披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阿拉伯头圈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中国传统式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指环王王子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短发 到肩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莫西干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左右披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20712"/>
    <w:rsid w:val="017E21DC"/>
    <w:rsid w:val="02005762"/>
    <w:rsid w:val="029503F1"/>
    <w:rsid w:val="035C7166"/>
    <w:rsid w:val="0487090E"/>
    <w:rsid w:val="049B3F38"/>
    <w:rsid w:val="07420712"/>
    <w:rsid w:val="0B355CAD"/>
    <w:rsid w:val="0C446440"/>
    <w:rsid w:val="0D390470"/>
    <w:rsid w:val="0D960ED1"/>
    <w:rsid w:val="11035D2F"/>
    <w:rsid w:val="16727AA8"/>
    <w:rsid w:val="178648AB"/>
    <w:rsid w:val="1A19558B"/>
    <w:rsid w:val="23CA3143"/>
    <w:rsid w:val="26ED2447"/>
    <w:rsid w:val="280F119D"/>
    <w:rsid w:val="292E33FF"/>
    <w:rsid w:val="2B446E2B"/>
    <w:rsid w:val="2CBC6FDA"/>
    <w:rsid w:val="2F2A4DF7"/>
    <w:rsid w:val="30A3728A"/>
    <w:rsid w:val="322E0986"/>
    <w:rsid w:val="32F5035E"/>
    <w:rsid w:val="33653C1E"/>
    <w:rsid w:val="34C57FB5"/>
    <w:rsid w:val="36AB446E"/>
    <w:rsid w:val="372C6248"/>
    <w:rsid w:val="3DF36975"/>
    <w:rsid w:val="439D6A39"/>
    <w:rsid w:val="45E1760C"/>
    <w:rsid w:val="464579A3"/>
    <w:rsid w:val="48910AE9"/>
    <w:rsid w:val="495D6851"/>
    <w:rsid w:val="4B640039"/>
    <w:rsid w:val="4D3C726B"/>
    <w:rsid w:val="4E937297"/>
    <w:rsid w:val="50D92EF9"/>
    <w:rsid w:val="51FE36D3"/>
    <w:rsid w:val="531418CF"/>
    <w:rsid w:val="551253A2"/>
    <w:rsid w:val="56877176"/>
    <w:rsid w:val="5BC26A50"/>
    <w:rsid w:val="5DC6545D"/>
    <w:rsid w:val="614C7A9A"/>
    <w:rsid w:val="622E593D"/>
    <w:rsid w:val="65AB4B88"/>
    <w:rsid w:val="66284082"/>
    <w:rsid w:val="67EB5B3C"/>
    <w:rsid w:val="6D535020"/>
    <w:rsid w:val="6F0117F2"/>
    <w:rsid w:val="70CE0915"/>
    <w:rsid w:val="715803ED"/>
    <w:rsid w:val="729B56FB"/>
    <w:rsid w:val="79DA6B1D"/>
    <w:rsid w:val="7BFF470A"/>
    <w:rsid w:val="7DB21F41"/>
    <w:rsid w:val="7DBD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2018-05-20T05:40:00Z</dcterms:created>
  <dc:creator>ATI老哇的爪子007</dc:creator>
  <cp:lastModifiedBy>ATI老哇的爪子007</cp:lastModifiedBy>
  <dcterms:modified xsi:type="dcterms:W3CDTF">2018-05-20T05:58:50Z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