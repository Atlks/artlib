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鸡冠头与帽子发型研究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05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519"/>
        <w:gridCol w:w="3519"/>
        <w:gridCol w:w="35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1638300" cy="1809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2065" cy="5476240"/>
                  <wp:effectExtent l="0" t="0" r="63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547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r>
              <w:drawing>
                <wp:inline distT="0" distB="0" distL="114300" distR="114300">
                  <wp:extent cx="1724025" cy="19240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13940" cy="3555365"/>
                  <wp:effectExtent l="0" t="0" r="1016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0" cy="355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C2CBD"/>
    <w:rsid w:val="1AAA1F85"/>
    <w:rsid w:val="207D181B"/>
    <w:rsid w:val="2BE75F51"/>
    <w:rsid w:val="2DDA58D2"/>
    <w:rsid w:val="39DC2CBD"/>
    <w:rsid w:val="6027765C"/>
    <w:rsid w:val="64D45DDD"/>
    <w:rsid w:val="6D535020"/>
    <w:rsid w:val="7CB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2018-05-20T11:45:00Z</dcterms:created>
  <dc:creator>ATI老哇的爪子007</dc:creator>
  <cp:lastModifiedBy>ATI老哇的爪子007</cp:lastModifiedBy>
  <dcterms:modified xsi:type="dcterms:W3CDTF">2018-05-20T12:18:08Z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