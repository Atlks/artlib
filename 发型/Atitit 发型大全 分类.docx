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发型大全 分类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现代的“士兵发型”一个原理，头盔没有盖住的地方剃光，方便治疗。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D:\000atibek\l2 info hair faseyn v2 s55\faseyn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耶稣长发披发 发型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554AA"/>
    <w:rsid w:val="334554AA"/>
    <w:rsid w:val="5CDB5FA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2018-05-26T05:47:00Z</dcterms:created>
  <dc:creator>ATI老哇的爪子007</dc:creator>
  <cp:lastModifiedBy>ATI老哇的爪子007</cp:lastModifiedBy>
  <dcterms:modified xsi:type="dcterms:W3CDTF">2018-05-26T11:25:52Z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