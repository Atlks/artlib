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hairtype long hair fasin list 发型 列表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C3A75"/>
    <w:rsid w:val="26FC3A75"/>
    <w:rsid w:val="6D535020"/>
    <w:rsid w:val="751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2018-05-20T03:50:00Z</dcterms:created>
  <dc:creator>ATI老哇的爪子007</dc:creator>
  <cp:lastModifiedBy>ATI老哇的爪子007</cp:lastModifiedBy>
  <dcterms:modified xsi:type="dcterms:W3CDTF">2018-05-26T12:06:49Z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