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格林童话》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格林和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兄弟收集、整理、加工完成的德国民间文学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是由德国语言学家雅可布·格林和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"https://baike.baidu.com/item/%E5%A8%81%E5%BB%89%C2%B7%E6%A0%BC%E6%9E%97"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威廉·格林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兄弟收集、整理、加工完成的德国民间文学。《格林童话》里面约有200多个故事，大部分源自民间的口头传说，其中的《灰姑娘》、《白雪公主》、《小红帽》、《青蛙王子》等童话故事较为闻名。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林兄弟生前出版（第七版）的故事集有200则，加上圣徒传说多达210则，再加上补遗就有215则。其中以《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"https://baike.baidu.com/item/%E7%81%B0%E5%A7%91%E5%A8%98"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灰姑娘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》、《玫瑰小姐》、《受骗的青蛙》、《雪白和玫瑰红》、《猫和老鼠交朋友》、《聪明的农家女》、《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"https://baike.baidu.com/item/%E4%B8%89%E5%85%84%E5%BC%9F"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三兄弟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"https://baike.baidu.com/item/%E6%9C%88%E4%BA%AE"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月亮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"https://baike.baidu.com/item/%E7%86%8A%E7%9A%AE%E4%BA%BA"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熊皮人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"https://baike.baidu.com/item/%E7%9F%B3%E7%AB%B9"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石竹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"https://baike.baidu.com/item/%E7%99%BD%E9%9B%AA%E5%85%AC%E4%B8%BB"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白雪公主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"https://baike.baidu.com/item/%E5%B0%8F%E7%BA%A2%E5%B8%BD"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小红帽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"https://baike.baidu.com/item/%E7%9D%A1%E7%BE%8E%E4%BA%BA"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睡美人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"https://baike.baidu.com/item/%E7%B3%96%E6%9E%9C%E5%B1%8B"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糖果屋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"https://baike.baidu.com/item/%E9%9D%92%E8%9B%99%E7%8E%8B%E5%AD%90"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青蛙王子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"https://baike.baidu.com/item/%E6%B8%94%E5%A4%AB%E5%92%8C%E4%BB%96%E7%9A%84%E5%A6%BB%E5%AD%90"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渔夫和他的妻子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》、《野狼和七只小羊》、《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"https://baike.baidu.com/item/%E5%A4%A7%E6%8B%87%E6%8C%87"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大拇指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"https://baike.baidu.com/item/%E5%8B%87%E6%95%A2%E7%9A%84%E5%B0%8F%E8%A3%81%E7%BC%9D"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勇敢的小裁缝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》、《不莱梅的城市乐手》、《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"https://baike.baidu.com/item/%E7%A9%BF%E9%9D%B4%E5%AD%90%E7%9A%84%E7%8C%AB"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穿靴子的猫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》较为闻名。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0" w:name="ref_[2]_538196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《格林童话》内容广泛，体裁多样，除了童话外，还有民间故事、笑话、寓言等。其中故事大致分三类：一是神魔故事，如《灰姑娘》、《白雪公主》、《玫瑰公主》、《青蛙王子》、《小矮人与老鞋匠》、《玻璃瓶中的妖怪》等，这些故事情节曲折、惊险奇异、变幻莫测。二是以动物为主人公的拟人童话，如《猫和老鼠》、《狼与七只小山羊》、《金鸟》等，这些故事中的动物既富有人情，又具有动物特点，生动可爱。三是以日常生活为题材的</w:t>
      </w:r>
      <w:r>
        <w:rPr>
          <w:rFonts w:hint="default"/>
          <w:lang w:val="en-US" w:eastAsia="zh-CN"/>
        </w:rPr>
        <w:t>故事，如《快乐的汉斯》、《三兄弟》等，这些故事中的人物勤劳质朴、幽默可爱。 [3]</w:t>
      </w:r>
      <w:bookmarkStart w:id="1" w:name="ref_[3]_5381964"/>
      <w:r>
        <w:rPr>
          <w:rFonts w:hint="default"/>
          <w:lang w:val="en-US" w:eastAsia="zh-CN"/>
        </w:rPr>
        <w:t> 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文学经典典故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《灰姑娘》、《白雪公主》、《玫瑰公主》、《青蛙王子》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小红帽》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"https://baike.baidu.com/item/%E7%9D%A1%E7%BE%8E%E4%BA%BA"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睡美人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"https://baike.baidu.com/item/%E7%B3%96%E6%9E%9C%E5%B1%8B"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糖果屋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》野狼和七只小羊》、《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"https://baike.baidu.com/item/%E5%A4%A7%E6%8B%87%E6%8C%87"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大拇指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面包屑导航故事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糖果屋历险记》《糖果屋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8" w:name="_GoBack"/>
      <w:bookmarkEnd w:id="8"/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韩塞尔与葛雷特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pStyle w:val="2"/>
        <w:ind w:left="432" w:leftChars="0" w:hanging="432" w:firstLineChars="0"/>
      </w:pPr>
      <w:r>
        <w:t>作品目录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"https://baike.baidu.com/item/%E6%A0%BC%E6%9E%97%E7%AB%A5%E8%AF%9D/javascript:;"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1651"/>
        <w:gridCol w:w="1651"/>
        <w:gridCol w:w="3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1青蛙王子或铁亨利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11小弟弟和小姐姐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21灰姑娘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31没有手的女孩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2猫和老鼠做朋友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12莴苣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22谜语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32伶俐的罕斯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3马利亚代养的孩子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13森林里的三个小仙人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23老鼠、小鸟和香肠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33三种语言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4学习发抖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14三个纺线的女人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24何勒太太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34聪明的厄尔塞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5狼和七只小山羊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15亨舍尔和格莱特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25七只乌鸦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35裁缝在天国里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6忠实的约罕涅斯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16三片蛇叶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26小红帽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36会开饭的桌子，会吐金子的驴子和自己会从袋子里出来的小棍子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7好生意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17白蛇肉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27布勒门镇上的音乐家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37大拇指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8奇怪的乐工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18稻草、煤炭和豆子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28会唱歌的骨头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38狐狸妻子的结婚(二则)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9十二兄弟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19渔夫和他的妻子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29有三根金头发的鬼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39小仙人(三则)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10下流东西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20勇敢的小裁缝</w:t>
            </w:r>
          </w:p>
        </w:tc>
        <w:tc>
          <w:tcPr>
            <w:tcW w:w="16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30虱子和跳蚤</w:t>
            </w:r>
          </w:p>
        </w:tc>
        <w:tc>
          <w:tcPr>
            <w:tcW w:w="38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40强盗未婚夫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6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5"/>
        <w:gridCol w:w="2288"/>
        <w:gridCol w:w="2285"/>
        <w:gridCol w:w="1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41柯尔柏斯先生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51"鸟弃儿"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61小农夫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71六人走遍天下，万事如意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42干爹先生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52画眉嘴国王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62蜂王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72狼和人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43窦鲁德太太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53白雪公主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63三根羽毛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73狼和狐狸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44死神干爹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54背包、帽子和号角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64金鹅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74狐狸和干妈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45大拇指的旅行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55古怪的姓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65千种皮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75狐和猫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46非特歇尔斯鸟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56爱人罗兰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66兔子的未婚妻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76石竹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47桧树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57金鸟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67十二个猎人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77聪明的格特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48老苏坦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58狗和麻雀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68伶俐的小偷和他的师傅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78老祖父和孙子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49六只天鹅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59斐德尔和小卡特里斯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69约灵德和约灵革尔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79水妖精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50玫瑰小姐</w:t>
            </w:r>
          </w:p>
        </w:tc>
        <w:tc>
          <w:tcPr>
            <w:tcW w:w="22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60两兄弟</w:t>
            </w:r>
          </w:p>
        </w:tc>
        <w:tc>
          <w:tcPr>
            <w:tcW w:w="22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70三个幸运儿</w:t>
            </w:r>
          </w:p>
        </w:tc>
        <w:tc>
          <w:tcPr>
            <w:tcW w:w="1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80小母鸡的死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2"/>
        <w:gridCol w:w="1693"/>
        <w:gridCol w:w="2448"/>
        <w:gridCol w:w="2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81滑稽大哥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91矮子土地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101熊皮人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111有本领的猎人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82赌鬼罕斯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92金山王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102鹪鹩和熊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112天上的连枷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83幸福的罕斯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93乌鸦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103甜稀饭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113两个国王的孩子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84罕斯结婚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94聪明的农夫女儿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104聪明的人们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114聪明的小裁缝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85金孩子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95老喜尔得布兰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105蛤蟆的童话(三则)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115清白的太阳要透露这件事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86狐狸和鹅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96三只小鸟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106可怜的磨坊徒弟和小花猫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116蓝色的灯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87穷人和富人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97活命的水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107两个旅行的人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117固执的孩子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88会唱会跳的小百灵鸟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98万能博士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108罕斯我的刺猬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118三个军医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89放鹅姑娘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99玻璃瓶里的妖精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109小寿衣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119七个施瓦本人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0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90年轻的巨人</w:t>
            </w:r>
          </w:p>
        </w:tc>
        <w:tc>
          <w:tcPr>
            <w:tcW w:w="1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100魔鬼的脏兄弟</w:t>
            </w:r>
          </w:p>
        </w:tc>
        <w:tc>
          <w:tcPr>
            <w:tcW w:w="24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110荆棘中的犹太人</w:t>
            </w:r>
          </w:p>
        </w:tc>
        <w:tc>
          <w:tcPr>
            <w:tcW w:w="24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120三个职工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2"/>
        <w:gridCol w:w="3282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121什么都不怕的王子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131美丽的小卡特里拉和匹弗·扒弗·波尔特里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141小羊和小鱼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122草驴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132狐狸和马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142希美里山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123森林里的老太婆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133跳舞跳破了的鞋子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143旅行去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124三兄弟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134六个仆人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144驴子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125鬼和它的祖母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135白新娘和黑新娘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145不孝的儿子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126忠实的斐尔南特和不忠实的斐尔南特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136铁罕斯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146萝卜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127铁炉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137三个黑公主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147返老还童的火焰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128懒惰的纺织妇人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138克诺以斯特和他的三个儿子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148上帝的动物和魔鬼的动物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129四个有本领的兄弟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139布拉克尔的女孩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149公鸡驮木柱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05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130一只眼、两只眼和三只眼</w:t>
            </w:r>
          </w:p>
        </w:tc>
        <w:tc>
          <w:tcPr>
            <w:tcW w:w="32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140家仆</w:t>
            </w:r>
          </w:p>
        </w:tc>
        <w:tc>
          <w:tcPr>
            <w:tcW w:w="227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150讨饭的老太婆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6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4"/>
        <w:gridCol w:w="3163"/>
        <w:gridCol w:w="2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151a三个懒人、151b十二个懒农奴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161雪白和玫瑰红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171鹪鹩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152牧童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162聪明的农奴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172比目鱼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153星银元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163玻璃棺材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173鸬鹚和戴胜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154盗来的钱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164懒惰的海因慈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174猫头鹰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155选择未婚妻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165鹏鸟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175月亮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156摔掉的东西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166强壮的罕斯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176寿命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157老麻雀和它的四个孩子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167到了天堂的贫农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177死神的仆人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158极乐世界的故事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168瘦李舍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178鞋匠师傅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159底提马尔辰地方说谎的童话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169森林里的房屋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179井旁的放鹅姑娘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160话谜</w:t>
            </w:r>
          </w:p>
        </w:tc>
        <w:tc>
          <w:tcPr>
            <w:tcW w:w="3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170同甘共苦</w:t>
            </w:r>
          </w:p>
        </w:tc>
        <w:tc>
          <w:tcPr>
            <w:tcW w:w="22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180夏娃的各种孩子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5"/>
        <w:gridCol w:w="3153"/>
        <w:gridCol w:w="2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儿童和宗教传说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181池塘里的水妖精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191海兔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1森林里的圣约瑟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182矮人送礼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192偷窃大王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2十二使徒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183巨人和裁缝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193鼓手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3玫瑰花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184钉子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194谷穗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4贫穷和谦逊引人到天国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185坟墓里的穷孩子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195坟山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5上帝的食物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186真新娘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196老林克兰克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6三根青色的细树枝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187兔和刺猬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197水晶球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7圣母的玻璃杯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188纺锤、梭子和缝针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198玛琳姑娘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8老太婆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189农民和魔鬼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199水牛皮靴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9天堂的宴会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5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190桌上的面包屑</w:t>
            </w:r>
          </w:p>
        </w:tc>
        <w:tc>
          <w:tcPr>
            <w:tcW w:w="3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200金钥匙</w:t>
            </w:r>
          </w:p>
        </w:tc>
        <w:tc>
          <w:tcPr>
            <w:tcW w:w="229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10榛树枝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66CC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 [4]</w:t>
            </w:r>
            <w:bookmarkStart w:id="2" w:name="ref_[4]_5381964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0"/>
                <w:szCs w:val="0"/>
                <w:u w:val="none"/>
                <w:bdr w:val="none" w:color="auto" w:sz="0" w:space="0"/>
                <w:lang w:val="en-US" w:eastAsia="zh-CN" w:bidi="ar"/>
              </w:rPr>
              <w:t> </w:t>
            </w:r>
            <w:bookmarkEnd w:id="2"/>
          </w:p>
        </w:tc>
      </w:tr>
    </w:tbl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bookmarkStart w:id="3" w:name="3"/>
      <w:bookmarkEnd w:id="3"/>
      <w:bookmarkStart w:id="4" w:name="sub5381964_3"/>
      <w:bookmarkEnd w:id="4"/>
      <w:bookmarkStart w:id="5" w:name="创作背景"/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作品影响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"https://baike.baidu.com/item/%E6%A0%BC%E6%9E%97%E7%AB%A5%E8%AF%9D/javascript:;"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"https://baike.baidu.com/pic/%E6%A0%BC%E6%9E%97%E7%AB%A5%E8%AF%9D/6122/5657256/42166d224f4a20a40c8ce7fc92529822720ed07f?fr=lemma&amp;ct=cover" \o "格林童话多版信息"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1800225" cy="2095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bdr w:val="none" w:color="auto" w:sz="0" w:space="0"/>
          <w:shd w:val="clear" w:fill="FFFFFF"/>
        </w:rPr>
        <w:t>格林童话多版信息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(12张)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1812年，这些故事结集成《儿童和家庭童话集》的第一卷，于圣诞节前夕在柏林问世，大受欢迎。此后直到1857年，格林兄弟不断补充故事，并一再修订，共推出七个版次。第七版后来成为在各国流传的原著版本，已译成数十种语言，许多故事都广为流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《格林童话》获选为世界文化遗产，被联合国教科文组织称赞为“欧洲和东方童话传统划时代的汇编作品”。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《格林童话》还被加入到联合国教科文组织“世界记忆”项目中。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在中国，至少有100种以上的译本和译改本。在西方基督教国家中，他的销量仅次于《圣经》。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[2]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作者简介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"https://baike.baidu.com/item/%E6%A0%BC%E6%9E%97%E7%AB%A5%E8%AF%9D/javascript:;"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52575" cy="1905000"/>
            <wp:effectExtent l="0" t="0" r="9525" b="0"/>
            <wp:docPr id="2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"https://baike.baidu.com/item/%E9%9B%85%E5%8F%AF%E5%B8%83%C2%B7%E6%A0%BC%E6%9E%97"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雅可布·格林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（1785年1月4日-1863年9月20日），德国语言学家，和弟弟威廉·格林（1786年2月24日-1859年12月16日）曾同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"https://baike.baidu.com/item/%E6%B5%AA%E6%BC%AB%E4%B8%BB%E4%B9%89%E8%80%85"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浪漫主义者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交往，思想却倾向于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"https://baike.baidu.com/item/%E8%B5%84%E4%BA%A7%E9%98%B6%E7%BA%A7%E8%87%AA%E7%94%B1%E6%B4%BE"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资产阶级自由派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1806年开始，格林兄弟就致力于民间童话和传说的搜集、整理和研究工作，出版了《儿童和家庭童话集》（两卷集）和《德国传说集》（两卷）。雅各布还出版了《德国神话》，威廉出版了《论德国古代民歌》和《德国英雄传说 》。1806～1826年间雅科布同时还研究语言学 ，编写 了4卷巨著《德语语法》，是一部历史语法，后人称为日耳曼格语言的基本教程。1838年底格林兄弟开始编写《 德语词典 》，1854～1862 年共出版第一至三卷。这项浩大的工程兄弟俩生前未能完成 ，后来德国语言学家继续这项工作，至1961年才全部完成。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格林兄弟对民间文学发生兴趣在一定程度上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52575" cy="1905000"/>
            <wp:effectExtent l="0" t="0" r="9525" b="0"/>
            <wp:docPr id="3" name="图片 3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"https://baike.baidu.com/item/%E6%B5%AA%E6%BC%AB%E6%B4%BE"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浪漫派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作家布仑坦诺和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"https://baike.baidu.com/item/%E9%98%BF%E5%B0%94%E5%B0%BC%E5%A7%86" \t "https://baike.baidu.com/item/%E6%A0%BC%E6%9E%97%E7%AB%A5%E8%AF%9D/_blank"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阿尔尼姆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影响。他们收集民间童话有一套科学的方法，善于鉴别真伪，他们的童话一方面保持了民间文学原有的特色和风格，同时又进行了提炼和润色，赋予它们以简朴、明快、风趣的形式。这些童话表达了德国人民的心愿、幻想和信仰，反映了德国古老的文化传统和审美观念 。《格林童话集》于1857年格林兄弟生前出了最后一版，共收童话216篇，为世界文学宝 库增添了瑰宝 。格林兄弟在语言学研究方面成果丰硕，他们是日耳曼语言学的奠基人。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[9]</w:t>
      </w:r>
      <w:bookmarkStart w:id="6" w:name="ref_[9]_538196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</w:p>
    <w:p>
      <w:pPr>
        <w:keepNext w:val="0"/>
        <w:keepLines w:val="0"/>
        <w:widowControl/>
        <w:suppressLineNumbers w:val="0"/>
        <w:pBdr>
          <w:bottom w:val="single" w:color="E0E0E0" w:sz="6" w:space="0"/>
        </w:pBdr>
        <w:shd w:val="clear" w:fill="F5F5F5"/>
        <w:spacing w:before="450" w:beforeAutospacing="0" w:after="45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bookmarkStart w:id="7" w:name="a"/>
      <w:bookmarkEnd w:id="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5F5F5"/>
          <w:lang w:val="en-US" w:eastAsia="zh-CN" w:bidi="ar"/>
        </w:rPr>
        <w:t>词条图册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17F6F"/>
    <w:multiLevelType w:val="multilevel"/>
    <w:tmpl w:val="D2C17F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2C6B"/>
    <w:rsid w:val="15F83AE9"/>
    <w:rsid w:val="2BE7706B"/>
    <w:rsid w:val="2CB92AEE"/>
    <w:rsid w:val="2F8D563C"/>
    <w:rsid w:val="3356564F"/>
    <w:rsid w:val="3679610E"/>
    <w:rsid w:val="3E532C6B"/>
    <w:rsid w:val="52EC7DE6"/>
    <w:rsid w:val="539B281B"/>
    <w:rsid w:val="53B61849"/>
    <w:rsid w:val="6C3279BE"/>
    <w:rsid w:val="6CBB3067"/>
    <w:rsid w:val="6D535020"/>
    <w:rsid w:val="730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hyperlink" Target="https://baike.baidu.com/pic/%E6%A0%BC%E6%9E%97%E7%AB%A5%E8%AF%9D/6122/0/481517236da98b519358073a?fr=lemma%26ct=single" TargetMode="External"/><Relationship Id="rId6" Type="http://schemas.openxmlformats.org/officeDocument/2006/relationships/image" Target="media/image2.jpeg"/><Relationship Id="rId5" Type="http://schemas.openxmlformats.org/officeDocument/2006/relationships/hyperlink" Target="https://baike.baidu.com/pic/%E6%A0%BC%E6%9E%97%E7%AB%A5%E8%AF%9D/6122/0/ae82673102a96e06eac4af39?fr=lemma%26ct=single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2018-06-29T10:07:00Z</dcterms:created>
  <dc:creator>ATI老哇的爪子007</dc:creator>
  <cp:lastModifiedBy>ATI老哇的爪子007</cp:lastModifiedBy>
  <dcterms:modified xsi:type="dcterms:W3CDTF">2018-06-29T10:22:02Z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