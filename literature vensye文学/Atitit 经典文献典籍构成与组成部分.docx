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经典文献构成与组成部分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宗教经典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文学经典 四书五经  寓言等</w:t>
      </w:r>
    </w:p>
    <w:p>
      <w:pPr>
        <w:rPr>
          <w:rFonts w:hint="eastAsia"/>
          <w:lang w:val="en-US" w:eastAsia="zh-CN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神魔故事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神话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师士传说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Atitit 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圣徒传说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attilax著作  神话经典</w:t>
      </w:r>
    </w:p>
    <w:p>
      <w:pPr>
        <w:rPr>
          <w:rFonts w:hint="eastAsia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格林童话》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E307543"/>
    <w:rsid w:val="487F4139"/>
    <w:rsid w:val="4BBE5E1B"/>
    <w:rsid w:val="5E307543"/>
    <w:rsid w:val="6D535020"/>
    <w:rsid w:val="7A704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ttilax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2018-06-29T10:09:00Z</dcterms:created>
  <dc:creator>ATI老哇的爪子007</dc:creator>
  <cp:lastModifiedBy>ATI老哇的爪子007</cp:lastModifiedBy>
  <dcterms:modified xsi:type="dcterms:W3CDTF">2018-06-29T10:11:56Z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