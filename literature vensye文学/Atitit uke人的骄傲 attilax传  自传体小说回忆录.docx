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uke人的骄傲 attilax传  自传体小说回忆录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46379"/>
    <w:rsid w:val="09646379"/>
    <w:rsid w:val="1B3E4E7A"/>
    <w:rsid w:val="498B3151"/>
    <w:rsid w:val="6D535020"/>
    <w:rsid w:val="6ED4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2018-09-14T16:37:00Z</dcterms:created>
  <dc:creator>ATI老哇的爪子007</dc:creator>
  <cp:lastModifiedBy>ATI老哇的爪子007</cp:lastModifiedBy>
  <dcterms:modified xsi:type="dcterms:W3CDTF">2018-09-14T16:37:50Z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