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fairy tale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童话经典总结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一千零一夜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格林童话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伊索寓言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318F"/>
    <w:rsid w:val="23520E0C"/>
    <w:rsid w:val="4FCB3579"/>
    <w:rsid w:val="57B731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2018-06-30T07:18:00Z</dcterms:created>
  <dc:creator>ATI老哇的爪子007</dc:creator>
  <cp:lastModifiedBy>ATI老哇的爪子007</cp:lastModifiedBy>
  <dcterms:modified xsi:type="dcterms:W3CDTF">2018-07-18T18:31:36Z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