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极地电影 爱斯基摩 因纽特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冰川猎奇,又名狼影传奇，英文名叫Shadow of the Wolf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ed2k://|file| [eMulinha.info].Shadow.Of.The.Wolf.1992.DVDRip.Xvid.AC3[Eng.PtBr]-CST.avi|1565704192|CBA408EAA9AD01C2FAE1C36781069FA1|/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　　几千年来，生活在世界顶端的爱斯基摩人，与恶劣的环境搏 斗，直到白人出现，他们的生活才开始有所改变，爱斯基摩人虽 然不相信白人，但却渐渐依赖白人带来的枪和酒，以致传统的生 活方式逐渐式微。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 　某日智者之子阿加古克（路戴蒙菲利浦饰）终於忍无可忍起 身反抗，并且杀了白人布朗（伯纳皮耶多那迪尔饰），智者（三 船敏郎饰）於是诅咒阿加古克，并将他放逐，阿加古克离开时带 著心爱的女子伊姬乌珂（珍妮佛提莉饰），也带走了父亲的诅咒 －永远跟著他的白狼，威胁著他的生命和妻儿，除了白狼，还有 白人警长（唐纳苏泽兰饰）的追捕...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2"/>
          <w:szCs w:val="22"/>
          <w:shd w:val="clear" w:fill="FFFFFF"/>
        </w:rPr>
        <w:t>极地特快（The Polar Express）</w:t>
      </w:r>
    </w:p>
    <w:p>
      <w:pPr>
        <w:keepNext w:val="0"/>
        <w:keepLines w:val="0"/>
        <w:widowControl/>
        <w:suppressLineNumbers w:val="0"/>
        <w:shd w:val="clear" w:fill="FFFFFF"/>
        <w:spacing w:before="48" w:beforeAutospacing="0" w:after="48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70757A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 w:val="16"/>
          <w:szCs w:val="16"/>
          <w:shd w:val="clear" w:fill="FFFFFF"/>
          <w:lang w:val="en-US" w:eastAsia="zh-CN" w:bidi="ar"/>
        </w:rPr>
        <w:t>2004‧动画/家庭‧1h 40m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雪国列车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224B6"/>
    <w:rsid w:val="0BFD2DA3"/>
    <w:rsid w:val="1B7B1E5E"/>
    <w:rsid w:val="4056357E"/>
    <w:rsid w:val="613B7156"/>
    <w:rsid w:val="6B3A78CB"/>
    <w:rsid w:val="6B8224B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2018-05-20T04:36:00Z</dcterms:created>
  <dc:creator>ATI老哇的爪子007</dc:creator>
  <cp:lastModifiedBy>u</cp:lastModifiedBy>
  <dcterms:modified xsi:type="dcterms:W3CDTF">2020-10-17T09:51:35Z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