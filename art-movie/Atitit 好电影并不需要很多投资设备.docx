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好电影并不需要很多投资设备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买家俱乐部然而这样一部震撼了好莱坞的神作，却只用了25天就拍摄完成。  而且由于预算紧缺，拍摄期间全程使用单镜头手持拍摄，并且没有任何补光工具辅助。  但即使制作条件捉襟见肘，但导演却通过完美的剧本和几位主演精彩绝伦的表演，将一段美国80年代的艾滋病人抗争史近乎无瑕地放到了我们的眼前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0740C"/>
    <w:rsid w:val="069074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2018-07-14T18:54:00Z</dcterms:created>
  <dc:creator>ATI老哇的爪子007</dc:creator>
  <cp:lastModifiedBy>ATI老哇的爪子007</cp:lastModifiedBy>
  <dcterms:modified xsi:type="dcterms:W3CDTF">2018-07-14T18:55:34Z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